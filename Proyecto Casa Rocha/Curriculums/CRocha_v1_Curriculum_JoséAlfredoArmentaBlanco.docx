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48" w:type="pct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3206"/>
        <w:gridCol w:w="6680"/>
      </w:tblGrid>
      <w:tr w:rsidR="00C420C8" w:rsidRPr="00BF2EF1" w:rsidTr="00367B34">
        <w:tc>
          <w:tcPr>
            <w:tcW w:w="3206" w:type="dxa"/>
          </w:tcPr>
          <w:p w:rsidR="00C420C8" w:rsidRPr="005152F2" w:rsidRDefault="00C03676" w:rsidP="003856C9">
            <w:pPr>
              <w:pStyle w:val="Ttulo1"/>
            </w:pPr>
            <w:r>
              <w:t>José ALFREDO ARMENTA</w:t>
            </w:r>
            <w:r w:rsidR="00426E23">
              <w:t xml:space="preserve"> </w:t>
            </w:r>
          </w:p>
          <w:p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val="es-MX" w:eastAsia="es-MX"/>
              </w:rPr>
              <mc:AlternateContent>
                <mc:Choice Requires="wpg">
                  <w:drawing>
                    <wp:inline distT="0" distB="0" distL="0" distR="0" wp14:anchorId="673DAAAE" wp14:editId="43C9B831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37604C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Ox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4X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3bTE/TsUAABbcgAADgAAAAAAAAAAAAAAAAAuAgAAZHJz&#10;L2Uyb0RvYy54bWxQSwECLQAUAAYACAAAACEAaEcb0NgAAAADAQAADwAAAAAAAAAAAAAAAACVFgAA&#10;ZHJzL2Rvd25yZXYueG1sUEsFBgAAAAAEAAQA8wAAAJoXAAAAAA==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C03676" w:rsidP="00441EB9">
            <w:pPr>
              <w:pStyle w:val="Ttulo3"/>
            </w:pPr>
            <w:r>
              <w:t>fredie.ab@gmail.com</w:t>
            </w:r>
          </w:p>
          <w:p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val="es-MX" w:eastAsia="es-MX"/>
              </w:rPr>
              <mc:AlternateContent>
                <mc:Choice Requires="wpg">
                  <w:drawing>
                    <wp:inline distT="0" distB="0" distL="0" distR="0" wp14:anchorId="2CAC079E" wp14:editId="5EAD0DBD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8CC786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C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D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p8yi5UCUAAN3eAAAOAAAAAAAAAAAAAAAAAC4CAABkcnMvZTJvRG9jLnhtbFBLAQIt&#10;ABQABgAIAAAAIQBoRxvQ2AAAAAMBAAAPAAAAAAAAAAAAAAAAAKonAABkcnMvZG93bnJldi54bWxQ&#10;SwUGAAAAAAQABADzAAAArygAAAAA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Default="00C03676" w:rsidP="00441EB9">
            <w:pPr>
              <w:pStyle w:val="Ttulo3"/>
            </w:pPr>
            <w:r>
              <w:t>+52 447-119-1063</w:t>
            </w:r>
          </w:p>
          <w:p w:rsidR="00C03676" w:rsidRDefault="00C03676" w:rsidP="00441EB9">
            <w:pPr>
              <w:pStyle w:val="Ttulo3"/>
            </w:pPr>
          </w:p>
          <w:p w:rsidR="00C03676" w:rsidRDefault="00C03676" w:rsidP="00441EB9">
            <w:pPr>
              <w:pStyle w:val="Ttulo3"/>
            </w:pPr>
            <w:r>
              <w:t>21 #9 col. lazaro cardenas, mARAVATÍO mich.</w:t>
            </w:r>
          </w:p>
          <w:p w:rsidR="00C03676" w:rsidRDefault="00C03676" w:rsidP="00441EB9">
            <w:pPr>
              <w:pStyle w:val="Ttulo3"/>
            </w:pPr>
          </w:p>
          <w:p w:rsidR="00C03676" w:rsidRPr="00BF2EF1" w:rsidRDefault="000B6ABD" w:rsidP="00441EB9">
            <w:pPr>
              <w:pStyle w:val="Ttulo3"/>
              <w:rPr>
                <w:lang w:val="en-US"/>
              </w:rPr>
            </w:pPr>
            <w:r>
              <w:rPr>
                <w:lang w:val="en-US"/>
              </w:rPr>
              <w:t>estado civil</w:t>
            </w:r>
            <w:r w:rsidR="00C03676" w:rsidRPr="00BF2EF1">
              <w:rPr>
                <w:lang w:val="en-US"/>
              </w:rPr>
              <w:t>: S</w:t>
            </w:r>
            <w:r>
              <w:rPr>
                <w:lang w:val="en-US"/>
              </w:rPr>
              <w:t>oltero</w:t>
            </w:r>
          </w:p>
          <w:p w:rsidR="00C03676" w:rsidRPr="00BF2EF1" w:rsidRDefault="000B6ABD" w:rsidP="00441EB9">
            <w:pPr>
              <w:pStyle w:val="Ttulo3"/>
              <w:rPr>
                <w:lang w:val="en-US"/>
              </w:rPr>
            </w:pPr>
            <w:r>
              <w:rPr>
                <w:lang w:val="en-US"/>
              </w:rPr>
              <w:t>edad</w:t>
            </w:r>
            <w:r w:rsidR="00C03676" w:rsidRPr="00BF2EF1">
              <w:rPr>
                <w:lang w:val="en-US"/>
              </w:rPr>
              <w:t xml:space="preserve">: 22 </w:t>
            </w:r>
            <w:r>
              <w:rPr>
                <w:lang w:val="en-US"/>
              </w:rPr>
              <w:t>años</w:t>
            </w:r>
          </w:p>
          <w:p w:rsidR="00C03676" w:rsidRPr="00BF2EF1" w:rsidRDefault="000B6ABD" w:rsidP="00C03676">
            <w:pPr>
              <w:rPr>
                <w:lang w:val="en-US"/>
              </w:rPr>
            </w:pPr>
            <w:r>
              <w:rPr>
                <w:lang w:val="en-US"/>
              </w:rPr>
              <w:t>CARTILLA MILITAR</w:t>
            </w:r>
            <w:r w:rsidR="00C03676" w:rsidRPr="00BF2EF1">
              <w:rPr>
                <w:lang w:val="en-US"/>
              </w:rPr>
              <w:t xml:space="preserve">: </w:t>
            </w:r>
          </w:p>
          <w:p w:rsidR="00C420C8" w:rsidRDefault="00C03676" w:rsidP="00C03676">
            <w:r>
              <w:t>D-4054871</w:t>
            </w:r>
          </w:p>
          <w:p w:rsidR="00367B34" w:rsidRPr="00C420C8" w:rsidRDefault="000B6ABD" w:rsidP="00C03676">
            <w:r>
              <w:t>FECHA DE NACIMIENTO</w:t>
            </w:r>
            <w:r w:rsidR="00367B34">
              <w:t>: 12/09/95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3206"/>
            </w:tblGrid>
            <w:tr w:rsidR="00C420C8" w:rsidRPr="005152F2" w:rsidTr="00426E23">
              <w:trPr>
                <w:trHeight w:val="469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C420C8" w:rsidP="00C03676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E86ED6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DE35BE" w:rsidP="002C77B9">
                  <w:pPr>
                    <w:pStyle w:val="Ttulo3"/>
                  </w:pPr>
                  <w:r>
                    <w:t xml:space="preserve">OBJETIVO PROFESIONAL </w:t>
                  </w:r>
                </w:p>
                <w:p w:rsidR="00C420C8" w:rsidRDefault="00C420C8" w:rsidP="00616FF4">
                  <w:pPr>
                    <w:pStyle w:val="Lneadegrfico"/>
                  </w:pPr>
                  <w:r>
                    <w:rPr>
                      <w:lang w:val="es-MX" w:eastAsia="es-MX"/>
                    </w:rPr>
                    <mc:AlternateContent>
                      <mc:Choice Requires="wps">
                        <w:drawing>
                          <wp:inline distT="0" distB="0" distL="0" distR="0" wp14:anchorId="2FF50798" wp14:editId="66311654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795CAD7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A1gEAAO0DAAAOAAAAZHJzL2Uyb0RvYy54bWysU0uOEzEQ3SNxB8t70h/E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slksA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BF2EF1" w:rsidRDefault="00DE35BE" w:rsidP="00DE35BE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Poner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práctica</w:t>
                  </w:r>
                  <w:proofErr w:type="spellEnd"/>
                  <w:r>
                    <w:rPr>
                      <w:lang w:val="en-US"/>
                    </w:rPr>
                    <w:t xml:space="preserve"> mis </w:t>
                  </w:r>
                  <w:proofErr w:type="spellStart"/>
                  <w:r>
                    <w:rPr>
                      <w:lang w:val="en-US"/>
                    </w:rPr>
                    <w:t>conocimientos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académicos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adquiridos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>
                    <w:rPr>
                      <w:lang w:val="en-US"/>
                    </w:rPr>
                    <w:t xml:space="preserve"> el campo </w:t>
                  </w:r>
                  <w:proofErr w:type="spellStart"/>
                  <w:r>
                    <w:rPr>
                      <w:lang w:val="en-US"/>
                    </w:rPr>
                    <w:t>laboral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desarrollando</w:t>
                  </w:r>
                  <w:proofErr w:type="spellEnd"/>
                  <w:r>
                    <w:rPr>
                      <w:lang w:val="en-US"/>
                    </w:rPr>
                    <w:t xml:space="preserve"> mis </w:t>
                  </w:r>
                  <w:proofErr w:type="spellStart"/>
                  <w:r>
                    <w:rPr>
                      <w:lang w:val="en-US"/>
                    </w:rPr>
                    <w:t>habilidades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profesionales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dando</w:t>
                  </w:r>
                  <w:proofErr w:type="spellEnd"/>
                  <w:r>
                    <w:rPr>
                      <w:lang w:val="en-US"/>
                    </w:rPr>
                    <w:t xml:space="preserve"> el </w:t>
                  </w:r>
                  <w:proofErr w:type="spellStart"/>
                  <w:r>
                    <w:rPr>
                      <w:lang w:val="en-US"/>
                    </w:rPr>
                    <w:t>máximo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esfuerzo</w:t>
                  </w:r>
                  <w:proofErr w:type="spellEnd"/>
                  <w:r>
                    <w:rPr>
                      <w:lang w:val="en-US"/>
                    </w:rPr>
                    <w:t xml:space="preserve"> para la </w:t>
                  </w:r>
                  <w:proofErr w:type="spellStart"/>
                  <w:r>
                    <w:rPr>
                      <w:lang w:val="en-US"/>
                    </w:rPr>
                    <w:t>superación</w:t>
                  </w:r>
                  <w:proofErr w:type="spellEnd"/>
                  <w:r>
                    <w:rPr>
                      <w:lang w:val="en-US"/>
                    </w:rPr>
                    <w:t xml:space="preserve"> personal.    </w:t>
                  </w:r>
                </w:p>
              </w:tc>
            </w:tr>
            <w:tr w:rsidR="00C420C8" w:rsidRPr="00E86ED6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BF2EF1" w:rsidRDefault="00D345FF" w:rsidP="0043426C">
                  <w:pPr>
                    <w:pStyle w:val="Ttulo3"/>
                    <w:rPr>
                      <w:lang w:val="en-US"/>
                    </w:rPr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22EC424EB961424AAF31EFC18D0879A0"/>
                      </w:placeholder>
                      <w:temporary/>
                      <w:showingPlcHdr/>
                    </w:sdtPr>
                    <w:sdtEndPr/>
                    <w:sdtContent>
                      <w:r w:rsidR="00C420C8" w:rsidRPr="00BF2EF1">
                        <w:rPr>
                          <w:lang w:val="en-US" w:bidi="es-ES"/>
                        </w:rPr>
                        <w:t>Aptitudes</w:t>
                      </w:r>
                    </w:sdtContent>
                  </w:sdt>
                </w:p>
                <w:p w:rsidR="00C03676" w:rsidRPr="00BF2EF1" w:rsidRDefault="00C420C8" w:rsidP="00145633">
                  <w:pPr>
                    <w:pStyle w:val="Lneadegrfico"/>
                    <w:rPr>
                      <w:lang w:val="en-US"/>
                    </w:rPr>
                  </w:pPr>
                  <w:r>
                    <w:rPr>
                      <w:lang w:val="es-MX" w:eastAsia="es-MX"/>
                    </w:rPr>
                    <mc:AlternateContent>
                      <mc:Choice Requires="wps">
                        <w:drawing>
                          <wp:inline distT="0" distB="0" distL="0" distR="0" wp14:anchorId="043272A1" wp14:editId="1E64435C">
                            <wp:extent cx="221615" cy="0"/>
                            <wp:effectExtent l="0" t="0" r="26035" b="19050"/>
                            <wp:docPr id="84" name="Conector recto 84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773CD56" id="Conector recto 84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451gEAAO0DAAAOAAAAZHJzL2Uyb0RvYy54bWysU0uOEzEQ3SNxB8t70h/B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Fd745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  <w:r w:rsidR="00426E23" w:rsidRPr="00BF2EF1">
                    <w:rPr>
                      <w:lang w:val="en-US"/>
                    </w:rPr>
                    <w:br/>
                    <w:t>Responsable</w:t>
                  </w:r>
                  <w:r w:rsidR="00145633" w:rsidRPr="00BF2EF1">
                    <w:rPr>
                      <w:lang w:val="en-US"/>
                    </w:rPr>
                    <w:t xml:space="preserve">, </w:t>
                  </w:r>
                  <w:r w:rsidR="00426E23" w:rsidRPr="00BF2EF1">
                    <w:rPr>
                      <w:lang w:val="en-US"/>
                    </w:rPr>
                    <w:t>Decisiv</w:t>
                  </w:r>
                  <w:r w:rsidR="00DE35BE">
                    <w:rPr>
                      <w:lang w:val="en-US"/>
                    </w:rPr>
                    <w:t>o</w:t>
                  </w:r>
                  <w:r w:rsidR="00145633" w:rsidRPr="00BF2EF1">
                    <w:rPr>
                      <w:lang w:val="en-US"/>
                    </w:rPr>
                    <w:t xml:space="preserve">, </w:t>
                  </w:r>
                  <w:r w:rsidR="00426E23" w:rsidRPr="00BF2EF1">
                    <w:rPr>
                      <w:lang w:val="en-US"/>
                    </w:rPr>
                    <w:t>Organiz</w:t>
                  </w:r>
                  <w:r w:rsidR="00DE35BE">
                    <w:rPr>
                      <w:lang w:val="en-US"/>
                    </w:rPr>
                    <w:t>a</w:t>
                  </w:r>
                  <w:r w:rsidR="00426E23" w:rsidRPr="00BF2EF1">
                    <w:rPr>
                      <w:lang w:val="en-US"/>
                    </w:rPr>
                    <w:t>d</w:t>
                  </w:r>
                  <w:r w:rsidR="00DE35BE">
                    <w:rPr>
                      <w:lang w:val="en-US"/>
                    </w:rPr>
                    <w:t>o</w:t>
                  </w:r>
                  <w:r w:rsidR="00145633" w:rsidRPr="00BF2EF1">
                    <w:rPr>
                      <w:lang w:val="en-US"/>
                    </w:rPr>
                    <w:t xml:space="preserve">, </w:t>
                  </w:r>
                  <w:r w:rsidR="00426E23" w:rsidRPr="00BF2EF1">
                    <w:rPr>
                      <w:lang w:val="en-US"/>
                    </w:rPr>
                    <w:t>Autonomo</w:t>
                  </w:r>
                  <w:r w:rsidR="00367B34" w:rsidRPr="00BF2EF1">
                    <w:rPr>
                      <w:lang w:val="en-US"/>
                    </w:rPr>
                    <w:t xml:space="preserve">, </w:t>
                  </w:r>
                  <w:r w:rsidR="00426E23" w:rsidRPr="00BF2EF1">
                    <w:rPr>
                      <w:lang w:val="en-US"/>
                    </w:rPr>
                    <w:t>Proactiv</w:t>
                  </w:r>
                  <w:r w:rsidR="00DE35BE">
                    <w:rPr>
                      <w:lang w:val="en-US"/>
                    </w:rPr>
                    <w:t>o</w:t>
                  </w:r>
                  <w:r w:rsidR="00367B34" w:rsidRPr="00BF2EF1">
                    <w:rPr>
                      <w:lang w:val="en-US"/>
                    </w:rPr>
                    <w:t>, L</w:t>
                  </w:r>
                  <w:r w:rsidR="00DE35BE">
                    <w:rPr>
                      <w:lang w:val="en-US"/>
                    </w:rPr>
                    <w:t>i</w:t>
                  </w:r>
                  <w:r w:rsidR="00367B34" w:rsidRPr="00BF2EF1">
                    <w:rPr>
                      <w:lang w:val="en-US"/>
                    </w:rPr>
                    <w:t>der.</w:t>
                  </w:r>
                  <w:r w:rsidR="00426E23" w:rsidRPr="00BF2EF1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:rsidR="00C420C8" w:rsidRPr="00BF2EF1" w:rsidRDefault="00C420C8" w:rsidP="003856C9">
            <w:pPr>
              <w:rPr>
                <w:lang w:val="en-US"/>
              </w:rPr>
            </w:pPr>
          </w:p>
        </w:tc>
        <w:tc>
          <w:tcPr>
            <w:tcW w:w="6680" w:type="dxa"/>
          </w:tcPr>
          <w:tbl>
            <w:tblPr>
              <w:tblpPr w:leftFromText="141" w:rightFromText="141" w:vertAnchor="page" w:horzAnchor="margin" w:tblpY="1676"/>
              <w:tblOverlap w:val="never"/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680"/>
            </w:tblGrid>
            <w:tr w:rsidR="00C420C8" w:rsidRPr="00E86ED6" w:rsidTr="00E86ED6">
              <w:trPr>
                <w:trHeight w:val="2552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BF2EF1" w:rsidRDefault="00C03676" w:rsidP="008F6337">
                  <w:pPr>
                    <w:pStyle w:val="Ttulo2"/>
                    <w:rPr>
                      <w:lang w:val="en-US"/>
                    </w:rPr>
                  </w:pPr>
                  <w:r w:rsidRPr="00BF2EF1">
                    <w:rPr>
                      <w:lang w:val="en-US"/>
                    </w:rPr>
                    <w:t>exp</w:t>
                  </w:r>
                  <w:r w:rsidR="003D322D">
                    <w:rPr>
                      <w:lang w:val="en-US"/>
                    </w:rPr>
                    <w:t>ERIENCIA</w:t>
                  </w:r>
                  <w:r w:rsidRPr="00BF2EF1">
                    <w:rPr>
                      <w:lang w:val="en-US"/>
                    </w:rPr>
                    <w:t xml:space="preserve"> </w:t>
                  </w:r>
                </w:p>
                <w:p w:rsidR="00C420C8" w:rsidRPr="00BF2EF1" w:rsidRDefault="003D322D" w:rsidP="002B3890">
                  <w:pPr>
                    <w:pStyle w:val="Ttulo4"/>
                    <w:rPr>
                      <w:b w:val="0"/>
                      <w:lang w:val="en-US"/>
                    </w:rPr>
                  </w:pPr>
                  <w:r>
                    <w:rPr>
                      <w:b w:val="0"/>
                      <w:lang w:val="en-US"/>
                    </w:rPr>
                    <w:t>dESARROLLADOR</w:t>
                  </w:r>
                  <w:r w:rsidR="009F4817" w:rsidRPr="00BF2EF1">
                    <w:rPr>
                      <w:b w:val="0"/>
                      <w:lang w:val="en-US"/>
                    </w:rPr>
                    <w:t xml:space="preserve"> – cbta 181</w:t>
                  </w:r>
                </w:p>
                <w:p w:rsidR="00C420C8" w:rsidRPr="00BF2EF1" w:rsidRDefault="00DB42B0" w:rsidP="008F6337">
                  <w:pPr>
                    <w:pStyle w:val="Ttulo5"/>
                    <w:rPr>
                      <w:lang w:val="en-US"/>
                    </w:rPr>
                  </w:pPr>
                  <w:r w:rsidRPr="00BF2EF1">
                    <w:rPr>
                      <w:lang w:val="en-US" w:bidi="es-ES"/>
                    </w:rPr>
                    <w:t>May</w:t>
                  </w:r>
                  <w:r w:rsidR="003D322D">
                    <w:rPr>
                      <w:lang w:val="en-US" w:bidi="es-ES"/>
                    </w:rPr>
                    <w:t>o</w:t>
                  </w:r>
                  <w:r w:rsidRPr="00BF2EF1">
                    <w:rPr>
                      <w:lang w:val="en-US" w:bidi="es-ES"/>
                    </w:rPr>
                    <w:t xml:space="preserve"> 2017 </w:t>
                  </w:r>
                  <w:r w:rsidR="00145633" w:rsidRPr="00BF2EF1">
                    <w:rPr>
                      <w:lang w:val="en-US" w:bidi="es-ES"/>
                    </w:rPr>
                    <w:t>- A</w:t>
                  </w:r>
                  <w:r w:rsidR="003D322D">
                    <w:rPr>
                      <w:lang w:val="en-US" w:bidi="es-ES"/>
                    </w:rPr>
                    <w:t>gosto</w:t>
                  </w:r>
                  <w:r w:rsidR="00145633" w:rsidRPr="00BF2EF1">
                    <w:rPr>
                      <w:lang w:val="en-US" w:bidi="es-ES"/>
                    </w:rPr>
                    <w:t xml:space="preserve"> 2017</w:t>
                  </w:r>
                </w:p>
                <w:p w:rsidR="005020F6" w:rsidRDefault="003D322D" w:rsidP="003D322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Actualmente</w:t>
                  </w:r>
                  <w:proofErr w:type="spellEnd"/>
                  <w:r>
                    <w:rPr>
                      <w:lang w:val="en-US"/>
                    </w:rPr>
                    <w:t xml:space="preserve"> me </w:t>
                  </w:r>
                  <w:proofErr w:type="spellStart"/>
                  <w:r>
                    <w:rPr>
                      <w:lang w:val="en-US"/>
                    </w:rPr>
                    <w:t>encuentro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estudiando</w:t>
                  </w:r>
                  <w:proofErr w:type="spellEnd"/>
                  <w:r>
                    <w:rPr>
                      <w:lang w:val="en-US"/>
                    </w:rPr>
                    <w:t xml:space="preserve"> la </w:t>
                  </w:r>
                  <w:proofErr w:type="spellStart"/>
                  <w:r>
                    <w:rPr>
                      <w:lang w:val="en-US"/>
                    </w:rPr>
                    <w:t>carrera</w:t>
                  </w:r>
                  <w:proofErr w:type="spellEnd"/>
                  <w:r>
                    <w:rPr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lang w:val="en-US"/>
                    </w:rPr>
                    <w:t>ingenieria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tecnologias</w:t>
                  </w:r>
                  <w:proofErr w:type="spellEnd"/>
                  <w:r>
                    <w:rPr>
                      <w:lang w:val="en-US"/>
                    </w:rPr>
                    <w:t xml:space="preserve"> de la </w:t>
                  </w:r>
                  <w:proofErr w:type="spellStart"/>
                  <w:r>
                    <w:rPr>
                      <w:lang w:val="en-US"/>
                    </w:rPr>
                    <w:t>informacion</w:t>
                  </w:r>
                  <w:proofErr w:type="spellEnd"/>
                  <w:r>
                    <w:rPr>
                      <w:lang w:val="en-US"/>
                    </w:rPr>
                    <w:t xml:space="preserve"> y la </w:t>
                  </w:r>
                  <w:proofErr w:type="spellStart"/>
                  <w:r>
                    <w:rPr>
                      <w:lang w:val="en-US"/>
                    </w:rPr>
                    <w:t>comunicación</w:t>
                  </w:r>
                  <w:proofErr w:type="spellEnd"/>
                  <w:r>
                    <w:rPr>
                      <w:lang w:val="en-US"/>
                    </w:rPr>
                    <w:t xml:space="preserve"> y </w:t>
                  </w:r>
                  <w:proofErr w:type="spellStart"/>
                  <w:r>
                    <w:rPr>
                      <w:lang w:val="en-US"/>
                    </w:rPr>
                    <w:t>como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experiencia</w:t>
                  </w:r>
                  <w:proofErr w:type="spellEnd"/>
                  <w:r>
                    <w:rPr>
                      <w:lang w:val="en-US"/>
                    </w:rPr>
                    <w:t xml:space="preserve"> solo </w:t>
                  </w:r>
                  <w:proofErr w:type="spellStart"/>
                  <w:r>
                    <w:rPr>
                      <w:lang w:val="en-US"/>
                    </w:rPr>
                    <w:t>cuento</w:t>
                  </w:r>
                  <w:proofErr w:type="spellEnd"/>
                  <w:r>
                    <w:rPr>
                      <w:lang w:val="en-US"/>
                    </w:rPr>
                    <w:t xml:space="preserve"> con las </w:t>
                  </w:r>
                  <w:proofErr w:type="spellStart"/>
                  <w:r>
                    <w:rPr>
                      <w:lang w:val="en-US"/>
                    </w:rPr>
                    <w:t>pr</w:t>
                  </w:r>
                  <w:r w:rsidR="00A70F13">
                    <w:rPr>
                      <w:lang w:val="en-US"/>
                    </w:rPr>
                    <w:t>á</w:t>
                  </w:r>
                  <w:bookmarkStart w:id="0" w:name="_GoBack"/>
                  <w:bookmarkEnd w:id="0"/>
                  <w:r>
                    <w:rPr>
                      <w:lang w:val="en-US"/>
                    </w:rPr>
                    <w:t>cticas</w:t>
                  </w:r>
                  <w:proofErr w:type="spellEnd"/>
                  <w:r>
                    <w:rPr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lang w:val="en-US"/>
                    </w:rPr>
                    <w:t>estadias</w:t>
                  </w:r>
                  <w:proofErr w:type="spellEnd"/>
                  <w:r>
                    <w:rPr>
                      <w:lang w:val="en-US"/>
                    </w:rPr>
                    <w:t xml:space="preserve"> del </w:t>
                  </w:r>
                  <w:proofErr w:type="spellStart"/>
                  <w:r>
                    <w:rPr>
                      <w:lang w:val="en-US"/>
                    </w:rPr>
                    <w:t>nivel</w:t>
                  </w:r>
                  <w:proofErr w:type="spellEnd"/>
                  <w:r>
                    <w:rPr>
                      <w:lang w:val="en-US"/>
                    </w:rPr>
                    <w:t xml:space="preserve"> TSU 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>
                    <w:rPr>
                      <w:lang w:val="en-US"/>
                    </w:rPr>
                    <w:t xml:space="preserve"> el </w:t>
                  </w:r>
                  <w:proofErr w:type="spellStart"/>
                  <w:r>
                    <w:rPr>
                      <w:lang w:val="en-US"/>
                    </w:rPr>
                    <w:t>desarrollo</w:t>
                  </w:r>
                  <w:proofErr w:type="spellEnd"/>
                  <w:r>
                    <w:rPr>
                      <w:lang w:val="en-US"/>
                    </w:rPr>
                    <w:t xml:space="preserve"> de una </w:t>
                  </w:r>
                  <w:proofErr w:type="spellStart"/>
                  <w:r>
                    <w:rPr>
                      <w:lang w:val="en-US"/>
                    </w:rPr>
                    <w:t>aplicación</w:t>
                  </w:r>
                  <w:proofErr w:type="spellEnd"/>
                  <w:r>
                    <w:rPr>
                      <w:lang w:val="en-US"/>
                    </w:rPr>
                    <w:t xml:space="preserve"> web.</w:t>
                  </w:r>
                </w:p>
                <w:p w:rsidR="003D322D" w:rsidRPr="00BF2EF1" w:rsidRDefault="003D322D" w:rsidP="003D322D">
                  <w:pPr>
                    <w:rPr>
                      <w:lang w:val="en-US"/>
                    </w:rPr>
                  </w:pPr>
                </w:p>
              </w:tc>
            </w:tr>
            <w:tr w:rsidR="00C420C8" w:rsidTr="00E86ED6">
              <w:trPr>
                <w:trHeight w:val="3672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43426C" w:rsidRDefault="00C03676" w:rsidP="00F63DCF">
                  <w:pPr>
                    <w:pStyle w:val="Ttulo2"/>
                  </w:pPr>
                  <w:r>
                    <w:t>educa</w:t>
                  </w:r>
                  <w:r w:rsidR="003D322D">
                    <w:t>c</w:t>
                  </w:r>
                  <w:r>
                    <w:t>i</w:t>
                  </w:r>
                  <w:r w:rsidR="003D322D">
                    <w:t>Ó</w:t>
                  </w:r>
                  <w:r>
                    <w:t>n</w:t>
                  </w:r>
                </w:p>
                <w:p w:rsidR="00C420C8" w:rsidRDefault="00C03676" w:rsidP="00C03676">
                  <w:pPr>
                    <w:pStyle w:val="Ttulo5"/>
                  </w:pPr>
                  <w:r>
                    <w:t>UNIVERSIDAD TECNOLÓGICA DE LEÓN CAMPUS ACAMBARO</w:t>
                  </w:r>
                </w:p>
                <w:p w:rsidR="000B6ABD" w:rsidRDefault="000B6ABD" w:rsidP="00426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Técnico </w:t>
                  </w:r>
                  <w:proofErr w:type="spellStart"/>
                  <w:r>
                    <w:rPr>
                      <w:lang w:val="en-US"/>
                    </w:rPr>
                    <w:t>universitario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tecnologias</w:t>
                  </w:r>
                  <w:proofErr w:type="spellEnd"/>
                  <w:r>
                    <w:rPr>
                      <w:lang w:val="en-US"/>
                    </w:rPr>
                    <w:t xml:space="preserve"> de la información y la </w:t>
                  </w:r>
                  <w:proofErr w:type="spellStart"/>
                  <w:r>
                    <w:rPr>
                      <w:lang w:val="en-US"/>
                    </w:rPr>
                    <w:t>comunicación</w:t>
                  </w:r>
                  <w:proofErr w:type="spellEnd"/>
                  <w:r>
                    <w:rPr>
                      <w:lang w:val="en-US"/>
                    </w:rPr>
                    <w:t xml:space="preserve">, area multimedia y </w:t>
                  </w:r>
                  <w:proofErr w:type="spellStart"/>
                  <w:r>
                    <w:rPr>
                      <w:lang w:val="en-US"/>
                    </w:rPr>
                    <w:t>comercio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electrónico</w:t>
                  </w:r>
                  <w:proofErr w:type="spellEnd"/>
                  <w:r>
                    <w:rPr>
                      <w:lang w:val="en-US"/>
                    </w:rPr>
                    <w:t xml:space="preserve">   </w:t>
                  </w:r>
                </w:p>
                <w:p w:rsidR="00426E23" w:rsidRPr="00426E23" w:rsidRDefault="000B6ABD" w:rsidP="00426E23">
                  <w:r>
                    <w:t xml:space="preserve"> </w:t>
                  </w:r>
                  <w:r w:rsidR="00426E23">
                    <w:t>(A</w:t>
                  </w:r>
                  <w:r>
                    <w:t>gosto</w:t>
                  </w:r>
                  <w:r w:rsidR="00426E23">
                    <w:t xml:space="preserve"> 2017)</w:t>
                  </w:r>
                  <w:r w:rsidR="00426E23" w:rsidRPr="00426E23">
                    <w:t xml:space="preserve"> </w:t>
                  </w:r>
                </w:p>
                <w:p w:rsidR="00426E23" w:rsidRDefault="00F63DCF" w:rsidP="00426E23">
                  <w:r w:rsidRPr="00F63DCF">
                    <w:t>CENTRO DE BACHILLERATO TECNOLÓGICO AGROPECUARIO NO. 181. “GRAL. JOSÉ MARÍA MORELOS Y PAVÓN”</w:t>
                  </w:r>
                  <w:r w:rsidR="00426E23">
                    <w:br/>
                  </w:r>
                  <w:r w:rsidR="000B6ABD">
                    <w:t>Técnico agropecuario</w:t>
                  </w:r>
                  <w:r w:rsidR="00426E23" w:rsidRPr="00426E23">
                    <w:t xml:space="preserve">. </w:t>
                  </w:r>
                  <w:r w:rsidR="000B6ABD">
                    <w:t>Especialidad</w:t>
                  </w:r>
                  <w:r w:rsidR="00426E23" w:rsidRPr="00426E23">
                    <w:t>:</w:t>
                  </w:r>
                  <w:r w:rsidR="000B6ABD">
                    <w:t xml:space="preserve"> </w:t>
                  </w:r>
                  <w:r w:rsidR="007A1578">
                    <w:t>Químico</w:t>
                  </w:r>
                  <w:r w:rsidR="000B6ABD">
                    <w:t xml:space="preserve"> – </w:t>
                  </w:r>
                  <w:r w:rsidR="007A1578">
                    <w:t>Biológico</w:t>
                  </w:r>
                  <w:r w:rsidR="000B6ABD">
                    <w:t xml:space="preserve"> </w:t>
                  </w:r>
                </w:p>
                <w:p w:rsidR="00426E23" w:rsidRDefault="00426E23" w:rsidP="00426E23">
                  <w:r>
                    <w:t>(</w:t>
                  </w:r>
                  <w:r w:rsidR="00145633">
                    <w:t>Jul</w:t>
                  </w:r>
                  <w:r w:rsidR="000B6ABD">
                    <w:t>io</w:t>
                  </w:r>
                  <w:r w:rsidR="00145633">
                    <w:t xml:space="preserve"> 2014</w:t>
                  </w:r>
                  <w:r>
                    <w:t>)</w:t>
                  </w:r>
                  <w:r w:rsidRPr="00426E23">
                    <w:t xml:space="preserve"> </w:t>
                  </w:r>
                  <w:r w:rsidR="00F63DCF" w:rsidRPr="00426E23">
                    <w:t xml:space="preserve"> </w:t>
                  </w:r>
                </w:p>
                <w:p w:rsidR="00426E23" w:rsidRDefault="00F63DCF" w:rsidP="00426E23">
                  <w:r w:rsidRPr="00F63DCF">
                    <w:t>ESCUELA SECUNDARIA TÉCNICA NO. 32 “EMMA PALMER”</w:t>
                  </w:r>
                </w:p>
                <w:p w:rsidR="00F63DCF" w:rsidRDefault="007A1578" w:rsidP="00426E23">
                  <w:r>
                    <w:t xml:space="preserve">Técnico nivel medio </w:t>
                  </w:r>
                </w:p>
                <w:p w:rsidR="00145633" w:rsidRPr="00426E23" w:rsidRDefault="00145633" w:rsidP="00426E23">
                  <w:r>
                    <w:t>(Ju</w:t>
                  </w:r>
                  <w:r w:rsidR="007A1578">
                    <w:t>lio</w:t>
                  </w:r>
                  <w:r>
                    <w:t xml:space="preserve"> 2010)</w:t>
                  </w:r>
                </w:p>
              </w:tc>
            </w:tr>
            <w:tr w:rsidR="00C420C8" w:rsidRPr="00E86ED6" w:rsidTr="00E86ED6">
              <w:tc>
                <w:tcPr>
                  <w:tcW w:w="6680" w:type="dxa"/>
                  <w:tcMar>
                    <w:left w:w="720" w:type="dxa"/>
                    <w:right w:w="0" w:type="dxa"/>
                  </w:tcMar>
                </w:tcPr>
                <w:p w:rsidR="00C420C8" w:rsidRPr="00BF2EF1" w:rsidRDefault="005409FD" w:rsidP="008F6337">
                  <w:pPr>
                    <w:pStyle w:val="Ttulo2"/>
                    <w:rPr>
                      <w:lang w:val="en-US"/>
                    </w:rPr>
                  </w:pPr>
                  <w:r w:rsidRPr="00BF2EF1">
                    <w:rPr>
                      <w:lang w:val="en-US"/>
                    </w:rPr>
                    <w:t>certificacion</w:t>
                  </w:r>
                  <w:r w:rsidR="00DE35BE">
                    <w:rPr>
                      <w:lang w:val="en-US"/>
                    </w:rPr>
                    <w:t>E</w:t>
                  </w:r>
                  <w:r w:rsidRPr="00BF2EF1">
                    <w:rPr>
                      <w:lang w:val="en-US"/>
                    </w:rPr>
                    <w:t xml:space="preserve">s </w:t>
                  </w:r>
                </w:p>
                <w:p w:rsidR="005409FD" w:rsidRPr="00BF2EF1" w:rsidRDefault="005409FD" w:rsidP="005409FD">
                  <w:pPr>
                    <w:rPr>
                      <w:lang w:val="en-US"/>
                    </w:rPr>
                  </w:pPr>
                  <w:r w:rsidRPr="00BF2EF1">
                    <w:rPr>
                      <w:lang w:val="en-US"/>
                    </w:rPr>
                    <w:t xml:space="preserve">Microsoft </w:t>
                  </w:r>
                  <w:proofErr w:type="spellStart"/>
                  <w:r w:rsidRPr="00BF2EF1">
                    <w:rPr>
                      <w:lang w:val="en-US"/>
                    </w:rPr>
                    <w:t>competenc</w:t>
                  </w:r>
                  <w:r w:rsidR="00DE35BE">
                    <w:rPr>
                      <w:lang w:val="en-US"/>
                    </w:rPr>
                    <w:t>ia</w:t>
                  </w:r>
                  <w:proofErr w:type="spellEnd"/>
                  <w:r w:rsidRPr="00BF2EF1">
                    <w:rPr>
                      <w:lang w:val="en-US"/>
                    </w:rPr>
                    <w:t xml:space="preserve"> </w:t>
                  </w:r>
                  <w:r w:rsidR="00DE35BE">
                    <w:rPr>
                      <w:lang w:val="en-US"/>
                    </w:rPr>
                    <w:t xml:space="preserve">y </w:t>
                  </w:r>
                  <w:proofErr w:type="spellStart"/>
                  <w:r w:rsidRPr="00BF2EF1">
                    <w:rPr>
                      <w:lang w:val="en-US"/>
                    </w:rPr>
                    <w:t>certifica</w:t>
                  </w:r>
                  <w:r w:rsidR="00DE35BE">
                    <w:rPr>
                      <w:lang w:val="en-US"/>
                    </w:rPr>
                    <w:t>c</w:t>
                  </w:r>
                  <w:r w:rsidRPr="00BF2EF1">
                    <w:rPr>
                      <w:lang w:val="en-US"/>
                    </w:rPr>
                    <w:t>i</w:t>
                  </w:r>
                  <w:r w:rsidR="00DE35BE">
                    <w:rPr>
                      <w:lang w:val="en-US"/>
                    </w:rPr>
                    <w:t>ó</w:t>
                  </w:r>
                  <w:r w:rsidRPr="00BF2EF1">
                    <w:rPr>
                      <w:lang w:val="en-US"/>
                    </w:rPr>
                    <w:t>n</w:t>
                  </w:r>
                  <w:proofErr w:type="spellEnd"/>
                  <w:r w:rsidRPr="00BF2EF1">
                    <w:rPr>
                      <w:lang w:val="en-US"/>
                    </w:rPr>
                    <w:t xml:space="preserve"> (Outlook, SkyDrive, Skype).</w:t>
                  </w:r>
                </w:p>
                <w:p w:rsidR="005409FD" w:rsidRPr="00BF2EF1" w:rsidRDefault="005409FD" w:rsidP="005409FD">
                  <w:pPr>
                    <w:rPr>
                      <w:lang w:val="en-US"/>
                    </w:rPr>
                  </w:pPr>
                  <w:proofErr w:type="spellStart"/>
                  <w:r w:rsidRPr="00BF2EF1">
                    <w:rPr>
                      <w:lang w:val="en-US"/>
                    </w:rPr>
                    <w:t>Certifica</w:t>
                  </w:r>
                  <w:r w:rsidR="00DE35BE">
                    <w:rPr>
                      <w:lang w:val="en-US"/>
                    </w:rPr>
                    <w:t>c</w:t>
                  </w:r>
                  <w:r w:rsidRPr="00BF2EF1">
                    <w:rPr>
                      <w:lang w:val="en-US"/>
                    </w:rPr>
                    <w:t>i</w:t>
                  </w:r>
                  <w:r w:rsidR="00DE35BE">
                    <w:rPr>
                      <w:lang w:val="en-US"/>
                    </w:rPr>
                    <w:t>ó</w:t>
                  </w:r>
                  <w:r w:rsidRPr="00BF2EF1">
                    <w:rPr>
                      <w:lang w:val="en-US"/>
                    </w:rPr>
                    <w:t>n</w:t>
                  </w:r>
                  <w:proofErr w:type="spellEnd"/>
                  <w:r w:rsidRPr="00BF2EF1">
                    <w:rPr>
                      <w:lang w:val="en-US"/>
                    </w:rPr>
                    <w:t xml:space="preserve"> </w:t>
                  </w:r>
                  <w:proofErr w:type="spellStart"/>
                  <w:r w:rsidR="00DE35BE">
                    <w:rPr>
                      <w:lang w:val="en-US"/>
                    </w:rPr>
                    <w:t>e</w:t>
                  </w:r>
                  <w:r w:rsidRPr="00BF2EF1">
                    <w:rPr>
                      <w:lang w:val="en-US"/>
                    </w:rPr>
                    <w:t>n</w:t>
                  </w:r>
                  <w:proofErr w:type="spellEnd"/>
                  <w:r w:rsidRPr="00BF2EF1">
                    <w:rPr>
                      <w:lang w:val="en-US"/>
                    </w:rPr>
                    <w:t xml:space="preserve"> Microsoft Office (Word, Power point, Excel)</w:t>
                  </w:r>
                  <w:r w:rsidR="00BD44B5" w:rsidRPr="00BF2EF1">
                    <w:rPr>
                      <w:lang w:val="en-US"/>
                    </w:rPr>
                    <w:t>.</w:t>
                  </w:r>
                </w:p>
                <w:p w:rsidR="00BD44B5" w:rsidRPr="00BF2EF1" w:rsidRDefault="00BD44B5" w:rsidP="005409FD">
                  <w:pPr>
                    <w:rPr>
                      <w:lang w:val="en-US"/>
                    </w:rPr>
                  </w:pPr>
                </w:p>
                <w:p w:rsidR="00C420C8" w:rsidRPr="00BF2EF1" w:rsidRDefault="00BD44B5" w:rsidP="0039545C">
                  <w:pPr>
                    <w:jc w:val="both"/>
                    <w:rPr>
                      <w:lang w:val="en-US"/>
                    </w:rPr>
                  </w:pPr>
                  <w:r w:rsidRPr="00BF2EF1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:rsidR="00C420C8" w:rsidRPr="00BF2EF1" w:rsidRDefault="00E86ED6" w:rsidP="003856C9">
            <w:pPr>
              <w:rPr>
                <w:lang w:val="en-US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1363247</wp:posOffset>
                      </wp:positionH>
                      <wp:positionV relativeFrom="paragraph">
                        <wp:posOffset>-525341</wp:posOffset>
                      </wp:positionV>
                      <wp:extent cx="1623878" cy="1512276"/>
                      <wp:effectExtent l="0" t="0" r="14605" b="12065"/>
                      <wp:wrapNone/>
                      <wp:docPr id="5" name="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878" cy="1512276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091698" id="5 Elipse" o:spid="_x0000_s1026" style="position:absolute;margin-left:107.35pt;margin-top:-41.35pt;width:127.85pt;height:11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" strokecolor="#1b5a56 [1604]" strokeweight="1pt">
                      <v:fill r:id="rId8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</w:tr>
    </w:tbl>
    <w:p w:rsidR="00145633" w:rsidRDefault="00145633" w:rsidP="00C951C8">
      <w:pPr>
        <w:pStyle w:val="Sinespaciado"/>
        <w:jc w:val="both"/>
        <w:rPr>
          <w:lang w:val="en-US"/>
        </w:rPr>
      </w:pPr>
    </w:p>
    <w:p w:rsidR="0039545C" w:rsidRDefault="00A70F13" w:rsidP="0039545C">
      <w:pPr>
        <w:pStyle w:val="Ttulo2"/>
        <w:rPr>
          <w:lang w:val="en-US"/>
        </w:rPr>
      </w:pPr>
      <w:r>
        <w:rPr>
          <w:lang w:val="en-US"/>
        </w:rPr>
        <w:t>IDIOMAS</w:t>
      </w:r>
      <w:r w:rsidR="0039545C" w:rsidRPr="00BF2EF1">
        <w:rPr>
          <w:lang w:val="en-US"/>
        </w:rPr>
        <w:t xml:space="preserve"> </w:t>
      </w:r>
    </w:p>
    <w:p w:rsidR="0039545C" w:rsidRPr="00BF2EF1" w:rsidRDefault="00A70F13" w:rsidP="0039545C">
      <w:pPr>
        <w:rPr>
          <w:lang w:val="en-US"/>
        </w:rPr>
      </w:pPr>
      <w:proofErr w:type="spellStart"/>
      <w:r>
        <w:rPr>
          <w:lang w:val="en-US"/>
        </w:rPr>
        <w:t>Es</w:t>
      </w:r>
      <w:r w:rsidR="0039545C" w:rsidRPr="00BF2EF1">
        <w:rPr>
          <w:lang w:val="en-US"/>
        </w:rPr>
        <w:t>pa</w:t>
      </w:r>
      <w:r>
        <w:rPr>
          <w:lang w:val="en-US"/>
        </w:rPr>
        <w:t>ñol</w:t>
      </w:r>
      <w:proofErr w:type="spellEnd"/>
      <w:r w:rsidR="0039545C" w:rsidRPr="00BF2EF1">
        <w:rPr>
          <w:lang w:val="en-US"/>
        </w:rPr>
        <w:t xml:space="preserve"> (</w:t>
      </w:r>
      <w:proofErr w:type="spellStart"/>
      <w:r>
        <w:rPr>
          <w:lang w:val="en-US"/>
        </w:rPr>
        <w:t>Le</w:t>
      </w:r>
      <w:r w:rsidR="0039545C" w:rsidRPr="00BF2EF1">
        <w:rPr>
          <w:lang w:val="en-US"/>
        </w:rPr>
        <w:t>nguage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nativo</w:t>
      </w:r>
      <w:proofErr w:type="spellEnd"/>
      <w:r w:rsidR="0039545C" w:rsidRPr="00BF2EF1">
        <w:rPr>
          <w:lang w:val="en-US"/>
        </w:rPr>
        <w:t>)</w:t>
      </w:r>
    </w:p>
    <w:p w:rsidR="0039545C" w:rsidRDefault="00A70F13" w:rsidP="0039545C">
      <w:pPr>
        <w:rPr>
          <w:lang w:val="en-US"/>
        </w:rPr>
      </w:pPr>
      <w:r>
        <w:rPr>
          <w:lang w:val="en-US"/>
        </w:rPr>
        <w:t>Ingles</w:t>
      </w:r>
      <w:r w:rsidR="0039545C" w:rsidRPr="00BF2EF1">
        <w:rPr>
          <w:lang w:val="en-US"/>
        </w:rPr>
        <w:t xml:space="preserve"> (</w:t>
      </w:r>
      <w:proofErr w:type="spellStart"/>
      <w:r w:rsidR="0039545C" w:rsidRPr="00BF2EF1">
        <w:rPr>
          <w:lang w:val="en-US"/>
        </w:rPr>
        <w:t>B</w:t>
      </w:r>
      <w:r>
        <w:rPr>
          <w:lang w:val="en-US"/>
        </w:rPr>
        <w:t>á</w:t>
      </w:r>
      <w:r w:rsidR="0039545C" w:rsidRPr="00BF2EF1">
        <w:rPr>
          <w:lang w:val="en-US"/>
        </w:rPr>
        <w:t>sic</w:t>
      </w:r>
      <w:r>
        <w:rPr>
          <w:lang w:val="en-US"/>
        </w:rPr>
        <w:t>o</w:t>
      </w:r>
      <w:proofErr w:type="spellEnd"/>
      <w:r w:rsidR="0039545C" w:rsidRPr="00BF2EF1">
        <w:rPr>
          <w:lang w:val="en-US"/>
        </w:rPr>
        <w:t>)</w:t>
      </w:r>
    </w:p>
    <w:p w:rsidR="00023E59" w:rsidRDefault="00023E59" w:rsidP="0039545C">
      <w:pPr>
        <w:rPr>
          <w:lang w:val="en-US"/>
        </w:rPr>
      </w:pPr>
    </w:p>
    <w:p w:rsidR="00023E59" w:rsidRDefault="00A70F13" w:rsidP="00023E59">
      <w:pPr>
        <w:pStyle w:val="Ttulo2"/>
        <w:rPr>
          <w:lang w:val="en-US"/>
        </w:rPr>
      </w:pPr>
      <w:r>
        <w:rPr>
          <w:lang w:val="en-US"/>
        </w:rPr>
        <w:t xml:space="preserve">HABILIDADES Y CONOCIMIENTOS </w:t>
      </w:r>
    </w:p>
    <w:p w:rsidR="00023E59" w:rsidRDefault="00023E59" w:rsidP="0039545C">
      <w:pPr>
        <w:rPr>
          <w:lang w:val="en-US"/>
        </w:rPr>
      </w:pPr>
      <w:r>
        <w:rPr>
          <w:lang w:val="en-US"/>
        </w:rPr>
        <w:t xml:space="preserve">Animation </w:t>
      </w:r>
      <w:proofErr w:type="spellStart"/>
      <w:r w:rsidR="00A70F13">
        <w:rPr>
          <w:lang w:val="en-US"/>
        </w:rPr>
        <w:t>en</w:t>
      </w:r>
      <w:proofErr w:type="spellEnd"/>
      <w:r w:rsidR="00A70F13">
        <w:rPr>
          <w:lang w:val="en-US"/>
        </w:rPr>
        <w:t xml:space="preserve"> </w:t>
      </w:r>
      <w:r w:rsidR="00A70F13">
        <w:rPr>
          <w:lang w:val="en-US"/>
        </w:rPr>
        <w:t>3D</w:t>
      </w:r>
      <w:r w:rsidR="00A70F13">
        <w:rPr>
          <w:lang w:val="en-US"/>
        </w:rPr>
        <w:t xml:space="preserve"> </w:t>
      </w:r>
    </w:p>
    <w:p w:rsidR="00023E59" w:rsidRDefault="00A70F13" w:rsidP="0039545C">
      <w:pPr>
        <w:rPr>
          <w:lang w:val="en-US"/>
        </w:rPr>
      </w:pPr>
      <w:proofErr w:type="spellStart"/>
      <w:r>
        <w:rPr>
          <w:lang w:val="en-US"/>
        </w:rPr>
        <w:t>Soporte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mantenimiento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equipo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cómputo</w:t>
      </w:r>
      <w:proofErr w:type="spellEnd"/>
      <w:r>
        <w:rPr>
          <w:lang w:val="en-US"/>
        </w:rPr>
        <w:t xml:space="preserve"> </w:t>
      </w:r>
    </w:p>
    <w:p w:rsidR="00023E59" w:rsidRDefault="00A70F13" w:rsidP="0039545C">
      <w:pPr>
        <w:rPr>
          <w:lang w:val="en-US"/>
        </w:rPr>
      </w:pPr>
      <w:proofErr w:type="spellStart"/>
      <w:r>
        <w:rPr>
          <w:lang w:val="en-US"/>
        </w:rPr>
        <w:t>Guias</w:t>
      </w:r>
      <w:proofErr w:type="spellEnd"/>
      <w:r>
        <w:rPr>
          <w:lang w:val="en-US"/>
        </w:rPr>
        <w:t xml:space="preserve"> </w:t>
      </w:r>
      <w:r w:rsidR="00023E59">
        <w:rPr>
          <w:lang w:val="en-US"/>
        </w:rPr>
        <w:t xml:space="preserve">Multimedia </w:t>
      </w:r>
    </w:p>
    <w:p w:rsidR="00023E59" w:rsidRDefault="00A70F13" w:rsidP="0039545C">
      <w:pPr>
        <w:rPr>
          <w:lang w:val="en-US"/>
        </w:rPr>
      </w:pPr>
      <w:proofErr w:type="spellStart"/>
      <w:r>
        <w:rPr>
          <w:lang w:val="en-US"/>
        </w:rPr>
        <w:t>Desarrollo</w:t>
      </w:r>
      <w:proofErr w:type="spellEnd"/>
      <w:r>
        <w:rPr>
          <w:lang w:val="en-US"/>
        </w:rPr>
        <w:t xml:space="preserve"> de sitios web</w:t>
      </w:r>
    </w:p>
    <w:p w:rsidR="00023E59" w:rsidRDefault="00A70F13" w:rsidP="0039545C">
      <w:pPr>
        <w:rPr>
          <w:lang w:val="en-US"/>
        </w:rPr>
      </w:pPr>
      <w:proofErr w:type="spellStart"/>
      <w:r>
        <w:rPr>
          <w:lang w:val="en-US"/>
        </w:rPr>
        <w:t>Desarrollo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aplicaciones</w:t>
      </w:r>
      <w:proofErr w:type="spellEnd"/>
      <w:r>
        <w:rPr>
          <w:lang w:val="en-US"/>
        </w:rPr>
        <w:t xml:space="preserve"> w</w:t>
      </w:r>
      <w:r w:rsidR="00023E59">
        <w:rPr>
          <w:lang w:val="en-US"/>
        </w:rPr>
        <w:t xml:space="preserve">eb  </w:t>
      </w:r>
    </w:p>
    <w:p w:rsidR="00023E59" w:rsidRDefault="00A70F13" w:rsidP="0039545C">
      <w:pPr>
        <w:rPr>
          <w:lang w:val="en-US"/>
        </w:rPr>
      </w:pPr>
      <w:proofErr w:type="spellStart"/>
      <w:r>
        <w:rPr>
          <w:lang w:val="en-US"/>
        </w:rPr>
        <w:t>Auditorias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informáticas</w:t>
      </w:r>
      <w:proofErr w:type="spellEnd"/>
      <w:r>
        <w:rPr>
          <w:lang w:val="en-US"/>
        </w:rPr>
        <w:t xml:space="preserve"> </w:t>
      </w:r>
    </w:p>
    <w:p w:rsidR="00023E59" w:rsidRDefault="00023E59" w:rsidP="0039545C">
      <w:pPr>
        <w:rPr>
          <w:lang w:val="en-US"/>
        </w:rPr>
      </w:pPr>
    </w:p>
    <w:p w:rsidR="00023E59" w:rsidRPr="00BF2EF1" w:rsidRDefault="00023E59" w:rsidP="0039545C">
      <w:pPr>
        <w:rPr>
          <w:lang w:val="en-US"/>
        </w:rPr>
      </w:pPr>
      <w:r>
        <w:rPr>
          <w:lang w:val="en-US"/>
        </w:rPr>
        <w:t xml:space="preserve"> </w:t>
      </w:r>
    </w:p>
    <w:p w:rsidR="0039545C" w:rsidRPr="0039545C" w:rsidRDefault="0039545C" w:rsidP="0039545C">
      <w:pPr>
        <w:rPr>
          <w:lang w:val="en-US"/>
        </w:rPr>
      </w:pPr>
      <w:r w:rsidRPr="00BF2EF1">
        <w:rPr>
          <w:lang w:val="en-US"/>
        </w:rPr>
        <w:t xml:space="preserve"> </w:t>
      </w:r>
    </w:p>
    <w:sectPr w:rsidR="0039545C" w:rsidRPr="0039545C" w:rsidSect="00466E60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5FF" w:rsidRDefault="00D345FF" w:rsidP="003856C9">
      <w:pPr>
        <w:spacing w:after="0" w:line="240" w:lineRule="auto"/>
      </w:pPr>
      <w:r>
        <w:separator/>
      </w:r>
    </w:p>
  </w:endnote>
  <w:endnote w:type="continuationSeparator" w:id="0">
    <w:p w:rsidR="00D345FF" w:rsidRDefault="00D345F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Piedepgina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6BD2219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h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0C15A0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 w:rsidP="00145633">
    <w:pPr>
      <w:pStyle w:val="Piedepgina"/>
      <w:jc w:val="both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A59F6C9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h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B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x/1dpVhoA&#10;AAC0AAAOAAAAAAAAAAAAAAAAAC4CAABkcnMvZTJvRG9jLnhtbFBLAQItABQABgAIAAAAIQBztzj8&#10;2gAAAAUBAAAPAAAAAAAAAAAAAAAAALAcAABkcnMvZG93bnJldi54bWxQSwUGAAAAAAQABADzAAAA&#10;tx0AAAAA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5FF" w:rsidRDefault="00D345FF" w:rsidP="003856C9">
      <w:pPr>
        <w:spacing w:after="0" w:line="240" w:lineRule="auto"/>
      </w:pPr>
      <w:r>
        <w:separator/>
      </w:r>
    </w:p>
  </w:footnote>
  <w:footnote w:type="continuationSeparator" w:id="0">
    <w:p w:rsidR="00D345FF" w:rsidRDefault="00D345F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Encabezado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B364A7D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B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Encabezado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CA026FF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h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BTHyE4vhYAANysAAAO&#10;AAAAAAAAAAAAAAAAAC4CAABkcnMvZTJvRG9jLnhtbFBLAQItABQABgAIAAAAIQBM8Qrl3AAAAAUB&#10;AAAPAAAAAAAAAAAAAAAAABgZAABkcnMvZG93bnJldi54bWxQSwUGAAAAAAQABADzAAAAIRoAAAAA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676"/>
    <w:rsid w:val="00023E59"/>
    <w:rsid w:val="00052BE1"/>
    <w:rsid w:val="0007412A"/>
    <w:rsid w:val="000B6ABD"/>
    <w:rsid w:val="000C15A0"/>
    <w:rsid w:val="0010199E"/>
    <w:rsid w:val="0010257B"/>
    <w:rsid w:val="001166C2"/>
    <w:rsid w:val="00145633"/>
    <w:rsid w:val="001503AC"/>
    <w:rsid w:val="001765FE"/>
    <w:rsid w:val="0019561F"/>
    <w:rsid w:val="001B32D2"/>
    <w:rsid w:val="001C5BD0"/>
    <w:rsid w:val="001D6E10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2166E"/>
    <w:rsid w:val="00351584"/>
    <w:rsid w:val="00367B34"/>
    <w:rsid w:val="003856C9"/>
    <w:rsid w:val="0039545C"/>
    <w:rsid w:val="00396369"/>
    <w:rsid w:val="003D322D"/>
    <w:rsid w:val="003F4D31"/>
    <w:rsid w:val="003F5FDB"/>
    <w:rsid w:val="00426E23"/>
    <w:rsid w:val="0043426C"/>
    <w:rsid w:val="00441EB9"/>
    <w:rsid w:val="00463463"/>
    <w:rsid w:val="00466E60"/>
    <w:rsid w:val="00473EF8"/>
    <w:rsid w:val="004760E5"/>
    <w:rsid w:val="004D22BB"/>
    <w:rsid w:val="004E2B78"/>
    <w:rsid w:val="004F09FF"/>
    <w:rsid w:val="005020F6"/>
    <w:rsid w:val="005152F2"/>
    <w:rsid w:val="005246B9"/>
    <w:rsid w:val="00534E4E"/>
    <w:rsid w:val="005409FD"/>
    <w:rsid w:val="00551D35"/>
    <w:rsid w:val="005562D4"/>
    <w:rsid w:val="00557019"/>
    <w:rsid w:val="005674AC"/>
    <w:rsid w:val="00580925"/>
    <w:rsid w:val="005A1E51"/>
    <w:rsid w:val="005A7E57"/>
    <w:rsid w:val="00615281"/>
    <w:rsid w:val="00616FF4"/>
    <w:rsid w:val="00693E90"/>
    <w:rsid w:val="006A3CE7"/>
    <w:rsid w:val="00743379"/>
    <w:rsid w:val="00747550"/>
    <w:rsid w:val="007803A6"/>
    <w:rsid w:val="007803B7"/>
    <w:rsid w:val="007A1578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86149"/>
    <w:rsid w:val="009D1627"/>
    <w:rsid w:val="009F4817"/>
    <w:rsid w:val="00A42F91"/>
    <w:rsid w:val="00A70F13"/>
    <w:rsid w:val="00AF1258"/>
    <w:rsid w:val="00B01E52"/>
    <w:rsid w:val="00B550FC"/>
    <w:rsid w:val="00B85871"/>
    <w:rsid w:val="00B93310"/>
    <w:rsid w:val="00B96528"/>
    <w:rsid w:val="00BB3B21"/>
    <w:rsid w:val="00BC1F18"/>
    <w:rsid w:val="00BD2E58"/>
    <w:rsid w:val="00BD44B5"/>
    <w:rsid w:val="00BF2EF1"/>
    <w:rsid w:val="00BF6BAB"/>
    <w:rsid w:val="00C007A5"/>
    <w:rsid w:val="00C03676"/>
    <w:rsid w:val="00C420C8"/>
    <w:rsid w:val="00C4403A"/>
    <w:rsid w:val="00C951C8"/>
    <w:rsid w:val="00CE6306"/>
    <w:rsid w:val="00D11C4D"/>
    <w:rsid w:val="00D345FF"/>
    <w:rsid w:val="00D5067A"/>
    <w:rsid w:val="00DB42B0"/>
    <w:rsid w:val="00DC0F74"/>
    <w:rsid w:val="00DC79BB"/>
    <w:rsid w:val="00DE35BE"/>
    <w:rsid w:val="00DF0A0F"/>
    <w:rsid w:val="00DF6990"/>
    <w:rsid w:val="00E34D58"/>
    <w:rsid w:val="00E86ED6"/>
    <w:rsid w:val="00E941EF"/>
    <w:rsid w:val="00EA2792"/>
    <w:rsid w:val="00EB1C1B"/>
    <w:rsid w:val="00F077AE"/>
    <w:rsid w:val="00F14687"/>
    <w:rsid w:val="00F56435"/>
    <w:rsid w:val="00F62C26"/>
    <w:rsid w:val="00F63DCF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51CB1"/>
  <w15:docId w15:val="{A78262D1-6649-4A0B-83B4-BA6C3594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customStyle="1" w:styleId="Tabladecuadrcula1clara1">
    <w:name w:val="Tabla de cuadrícula 1 clara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31">
    <w:name w:val="Tabla de cuadrícula 1 clara - Énfasis 3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cuadrcula2-nfasis41">
    <w:name w:val="Tabla de cuadrícula 2 - Énfasis 4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3-nfasis11">
    <w:name w:val="Tabla de cuadrícula 3 - Énfasis 1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adecuadrcula3-nfasis31">
    <w:name w:val="Tabla de cuadrícula 3 - Énfasis 3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5oscura1">
    <w:name w:val="Tabla de cuadrícula 5 oscura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decuadrcula6concolores1">
    <w:name w:val="Tabla de cuadrícula 6 con colores1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cuadrcula6concolores-nfasis21">
    <w:name w:val="Tabla de cuadrícula 6 con colores - Énfasis 21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cuadrcula6concolores-nfasis41">
    <w:name w:val="Tabla de cuadrícula 6 con colores - Énfasis 41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7concolores1">
    <w:name w:val="Tabla de cuadrícula 7 con colores1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7concolores-nfasis11">
    <w:name w:val="Tabla de cuadrícula 7 con colores - Énfasis 1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Tabladecuadrcula7concolores-nfasis21">
    <w:name w:val="Tabla de cuadrícula 7 con colores - Énfasis 21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adecuadrcula7concolores-nfasis31">
    <w:name w:val="Tabla de cuadrícula 7 con colores - Énfasis 31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ladecuadrcula7concolores-nfasis41">
    <w:name w:val="Tabla de cuadrícula 7 con colores - Énfasis 41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Tabladecuadrcula7concolores-nfasis51">
    <w:name w:val="Tabla de cuadrícula 7 con colores - Énfasis 51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adecuadrcula7concolores-nfasis61">
    <w:name w:val="Tabla de cuadrícula 7 con colores - Énfasis 61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customStyle="1" w:styleId="Tabladelista1clara1">
    <w:name w:val="Tabla de lista 1 clara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21">
    <w:name w:val="Tabla de lista 2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2-nfasis41">
    <w:name w:val="Tabla de lista 2 - Énfasis 4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31">
    <w:name w:val="Tabla de lista 3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lista4-nfasis21">
    <w:name w:val="Tabla de lista 4 - Énfasis 2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4-nfasis41">
    <w:name w:val="Tabla de lista 4 - Énfasis 4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5oscura1">
    <w:name w:val="Tabla de lista 5 oscura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customStyle="1" w:styleId="Tablanormal11">
    <w:name w:val="Tabla normal 1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dward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EC424EB961424AAF31EFC18D087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895F5-0AC6-47FB-A5C5-3C59DE1355A3}"/>
      </w:docPartPr>
      <w:docPartBody>
        <w:p w:rsidR="002A38DA" w:rsidRDefault="007C22A7">
          <w:pPr>
            <w:pStyle w:val="22EC424EB961424AAF31EFC18D0879A0"/>
          </w:pPr>
          <w:r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811"/>
    <w:rsid w:val="002A38DA"/>
    <w:rsid w:val="003227EE"/>
    <w:rsid w:val="007C0811"/>
    <w:rsid w:val="007C22A7"/>
    <w:rsid w:val="007C2EF6"/>
    <w:rsid w:val="008635C2"/>
    <w:rsid w:val="00916B18"/>
    <w:rsid w:val="00EE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291558F79D4A22B26E119405828799">
    <w:name w:val="4E291558F79D4A22B26E119405828799"/>
  </w:style>
  <w:style w:type="paragraph" w:customStyle="1" w:styleId="716B4CC8DA824C65904BEAC15E857A3D">
    <w:name w:val="716B4CC8DA824C65904BEAC15E857A3D"/>
  </w:style>
  <w:style w:type="paragraph" w:customStyle="1" w:styleId="69A448D5CEE9439DB6FBA97BBF7C2B87">
    <w:name w:val="69A448D5CEE9439DB6FBA97BBF7C2B87"/>
  </w:style>
  <w:style w:type="paragraph" w:customStyle="1" w:styleId="E8790CB9DBEA47F9B875E494FF72447E">
    <w:name w:val="E8790CB9DBEA47F9B875E494FF72447E"/>
  </w:style>
  <w:style w:type="paragraph" w:customStyle="1" w:styleId="63EA907FB940405BBFA202049C2F5E25">
    <w:name w:val="63EA907FB940405BBFA202049C2F5E25"/>
  </w:style>
  <w:style w:type="paragraph" w:customStyle="1" w:styleId="C9C7C39701194C41861B9C39AA700014">
    <w:name w:val="C9C7C39701194C41861B9C39AA700014"/>
  </w:style>
  <w:style w:type="paragraph" w:customStyle="1" w:styleId="099A22FDF7ED417C8967D45CEA2D8A64">
    <w:name w:val="099A22FDF7ED417C8967D45CEA2D8A64"/>
  </w:style>
  <w:style w:type="paragraph" w:customStyle="1" w:styleId="22EC424EB961424AAF31EFC18D0879A0">
    <w:name w:val="22EC424EB961424AAF31EFC18D0879A0"/>
  </w:style>
  <w:style w:type="paragraph" w:customStyle="1" w:styleId="B8D55D35223C427AA33C860104358893">
    <w:name w:val="B8D55D35223C427AA33C860104358893"/>
  </w:style>
  <w:style w:type="paragraph" w:customStyle="1" w:styleId="664B85ABB5834B939E3DB756AA30C88D">
    <w:name w:val="664B85ABB5834B939E3DB756AA30C88D"/>
  </w:style>
  <w:style w:type="paragraph" w:customStyle="1" w:styleId="38A5EC2FA35344D3818CDB51ADC855B3">
    <w:name w:val="38A5EC2FA35344D3818CDB51ADC855B3"/>
  </w:style>
  <w:style w:type="paragraph" w:customStyle="1" w:styleId="D2F863DD37BA4A139CA4AD0EB1B58423">
    <w:name w:val="D2F863DD37BA4A139CA4AD0EB1B58423"/>
  </w:style>
  <w:style w:type="paragraph" w:customStyle="1" w:styleId="86FAD2DDA3EE4667B0A6F78838A356EF">
    <w:name w:val="86FAD2DDA3EE4667B0A6F78838A356EF"/>
  </w:style>
  <w:style w:type="paragraph" w:customStyle="1" w:styleId="0886919A54054990A7D5E7BC958EFA06">
    <w:name w:val="0886919A54054990A7D5E7BC958EFA06"/>
  </w:style>
  <w:style w:type="paragraph" w:customStyle="1" w:styleId="CE82CFE358D146E0B2FA916FF1E86A8D">
    <w:name w:val="CE82CFE358D146E0B2FA916FF1E86A8D"/>
  </w:style>
  <w:style w:type="paragraph" w:customStyle="1" w:styleId="25263970EA3443B787329CE51A51C01B">
    <w:name w:val="25263970EA3443B787329CE51A51C01B"/>
  </w:style>
  <w:style w:type="paragraph" w:customStyle="1" w:styleId="3DEEA23D5E694ACFAB5099736EFE9EBE">
    <w:name w:val="3DEEA23D5E694ACFAB5099736EFE9EBE"/>
  </w:style>
  <w:style w:type="paragraph" w:customStyle="1" w:styleId="DF21BECFA5CD41BDAB8277297487B4A4">
    <w:name w:val="DF21BECFA5CD41BDAB8277297487B4A4"/>
  </w:style>
  <w:style w:type="paragraph" w:customStyle="1" w:styleId="F25B504BFAD44B2E989E2FDA31DA6A29">
    <w:name w:val="F25B504BFAD44B2E989E2FDA31DA6A29"/>
  </w:style>
  <w:style w:type="paragraph" w:customStyle="1" w:styleId="CEBE78F1D91C498B99C8DE103B6318F9">
    <w:name w:val="CEBE78F1D91C498B99C8DE103B6318F9"/>
  </w:style>
  <w:style w:type="paragraph" w:customStyle="1" w:styleId="2F8D28F22E09492699E6425F102D5216">
    <w:name w:val="2F8D28F22E09492699E6425F102D5216"/>
  </w:style>
  <w:style w:type="paragraph" w:customStyle="1" w:styleId="146027297E9548199BEDA32FE7C6133F">
    <w:name w:val="146027297E9548199BEDA32FE7C6133F"/>
  </w:style>
  <w:style w:type="paragraph" w:customStyle="1" w:styleId="31B85A74310D4F67B48683BA36AB62E4">
    <w:name w:val="31B85A74310D4F67B48683BA36AB62E4"/>
  </w:style>
  <w:style w:type="paragraph" w:customStyle="1" w:styleId="971C9DBD7B6D4500B5B9E32671EC87C3">
    <w:name w:val="971C9DBD7B6D4500B5B9E32671EC87C3"/>
  </w:style>
  <w:style w:type="paragraph" w:customStyle="1" w:styleId="910C8FE8A0E741679DEE18B3BFDCCCA6">
    <w:name w:val="910C8FE8A0E741679DEE18B3BFDCCCA6"/>
    <w:rsid w:val="007C0811"/>
  </w:style>
  <w:style w:type="paragraph" w:customStyle="1" w:styleId="DE4DE0F40C4749A49A696E0F2519EA2D">
    <w:name w:val="DE4DE0F40C4749A49A696E0F2519EA2D"/>
    <w:rsid w:val="007C0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MOO.dotx</Template>
  <TotalTime>103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Fredward</dc:creator>
  <cp:keywords/>
  <dc:description/>
  <cp:lastModifiedBy>fredward</cp:lastModifiedBy>
  <cp:revision>25</cp:revision>
  <dcterms:created xsi:type="dcterms:W3CDTF">2018-01-13T04:55:00Z</dcterms:created>
  <dcterms:modified xsi:type="dcterms:W3CDTF">2018-05-31T04:04:00Z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